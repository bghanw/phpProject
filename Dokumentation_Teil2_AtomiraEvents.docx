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Default="007E5DF0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22752" behindDoc="1" locked="0" layoutInCell="1" allowOverlap="1" wp14:anchorId="5391CE6C" wp14:editId="1BA8D51C">
                <wp:simplePos x="0" y="0"/>
                <wp:positionH relativeFrom="column">
                  <wp:posOffset>-3188955</wp:posOffset>
                </wp:positionH>
                <wp:positionV relativeFrom="paragraph">
                  <wp:posOffset>-794385</wp:posOffset>
                </wp:positionV>
                <wp:extent cx="15750854" cy="8466083"/>
                <wp:effectExtent l="0" t="0" r="3810" b="0"/>
                <wp:wrapNone/>
                <wp:docPr id="2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50854" cy="8466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7E5DF0" w:rsidP="008D44C8">
                                <w:pPr>
                                  <w:pStyle w:val="TitelTitelseite"/>
                                </w:pPr>
                                <w:r w:rsidRPr="007E5DF0">
                                  <w:rPr>
                                    <w:highlight w:val="yellow"/>
                                  </w:rPr>
                                  <w:t>Projektname</w:t>
                                </w:r>
                              </w:p>
                              <w:p w:rsidR="004A2286" w:rsidRDefault="007E5DF0" w:rsidP="008D44C8">
                                <w:pPr>
                                  <w:pStyle w:val="UntertitelTitelseite"/>
                                </w:pPr>
                                <w:r>
                                  <w:t>Dokumentation Teil 2</w:t>
                                </w:r>
                              </w:p>
                              <w:p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7E5DF0">
                                  <w:rPr>
                                    <w:color w:val="000000" w:themeColor="text1"/>
                                    <w:sz w:val="24"/>
                                    <w:highlight w:val="yellow"/>
                                  </w:rPr>
                                  <w:t>Version 1.0.0, 1. Dezember 2015 | Vorname Nachname des Autors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7E5DF0" w:rsidP="008D44C8">
                          <w:pPr>
                            <w:pStyle w:val="TitelTitelseite"/>
                          </w:pPr>
                          <w:r w:rsidRPr="007E5DF0">
                            <w:rPr>
                              <w:highlight w:val="yellow"/>
                            </w:rPr>
                            <w:t>Projektname</w:t>
                          </w:r>
                        </w:p>
                        <w:p w:rsidR="004A2286" w:rsidRDefault="007E5DF0" w:rsidP="008D44C8">
                          <w:pPr>
                            <w:pStyle w:val="UntertitelTitelseite"/>
                          </w:pPr>
                          <w:r>
                            <w:t>Dokumentation Teil 2</w:t>
                          </w:r>
                        </w:p>
                        <w:p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7E5DF0">
                            <w:rPr>
                              <w:color w:val="000000" w:themeColor="text1"/>
                              <w:sz w:val="24"/>
                              <w:highlight w:val="yellow"/>
                            </w:rPr>
                            <w:t>Version 1.0.0, 1. Dezember 2015 | Vorname Nachname des Autors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B54A2A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4A2286"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lang w:val="de-DE"/>
            </w:rPr>
            <w:br w:type="page"/>
          </w:r>
        </w:p>
      </w:sdtContent>
    </w:sdt>
    <w:p w:rsidR="007E5DF0" w:rsidRDefault="007E5DF0" w:rsidP="007E5DF0">
      <w:pPr>
        <w:pStyle w:val="berschrift1"/>
        <w:rPr>
          <w:lang w:val="de-DE"/>
        </w:rPr>
      </w:pPr>
      <w:bookmarkStart w:id="1" w:name="_Toc32916349"/>
      <w:bookmarkEnd w:id="0"/>
      <w:r>
        <w:rPr>
          <w:lang w:val="de-DE"/>
        </w:rPr>
        <w:lastRenderedPageBreak/>
        <w:t>Abstract</w:t>
      </w:r>
      <w:bookmarkEnd w:id="1"/>
    </w:p>
    <w:p w:rsidR="007E5DF0" w:rsidRPr="00D416B2" w:rsidRDefault="007E5DF0" w:rsidP="007E5DF0">
      <w:r w:rsidRPr="00DB3733">
        <w:rPr>
          <w:highlight w:val="yellow"/>
        </w:rPr>
        <w:t>Eine Beschreibung, welche einen Überblick über das ganze Projekt gibt. Analog dem ersten Teil der Dokumentation</w:t>
      </w:r>
    </w:p>
    <w:p w:rsidR="007E5DF0" w:rsidRPr="007E5DF0" w:rsidRDefault="007E5DF0" w:rsidP="007E5DF0">
      <w:pPr>
        <w:rPr>
          <w:lang w:val="de-DE"/>
        </w:rPr>
      </w:pPr>
    </w:p>
    <w:p w:rsidR="007E5DF0" w:rsidRDefault="007E5DF0">
      <w:pPr>
        <w:spacing w:after="160" w:line="259" w:lineRule="auto"/>
        <w:rPr>
          <w:lang w:val="de-DE"/>
        </w:rPr>
      </w:pPr>
      <w:r>
        <w:rPr>
          <w:b/>
          <w:lang w:val="de-DE"/>
        </w:rPr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97DEB" w:rsidRDefault="00C97DEB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2B16DC" w:rsidRDefault="005C33C6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16349" w:history="1">
            <w:r w:rsidR="002B16DC" w:rsidRPr="00220786">
              <w:rPr>
                <w:rStyle w:val="Hyperlink"/>
                <w:lang w:val="de-DE"/>
              </w:rPr>
              <w:t>1</w:t>
            </w:r>
            <w:r w:rsidR="002B16DC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B16DC" w:rsidRPr="00220786">
              <w:rPr>
                <w:rStyle w:val="Hyperlink"/>
                <w:lang w:val="de-DE"/>
              </w:rPr>
              <w:t>Abstract</w:t>
            </w:r>
            <w:r w:rsidR="002B16DC">
              <w:rPr>
                <w:webHidden/>
              </w:rPr>
              <w:tab/>
            </w:r>
            <w:r w:rsidR="002B16DC">
              <w:rPr>
                <w:webHidden/>
              </w:rPr>
              <w:fldChar w:fldCharType="begin"/>
            </w:r>
            <w:r w:rsidR="002B16DC">
              <w:rPr>
                <w:webHidden/>
              </w:rPr>
              <w:instrText xml:space="preserve"> PAGEREF _Toc32916349 \h </w:instrText>
            </w:r>
            <w:r w:rsidR="002B16DC">
              <w:rPr>
                <w:webHidden/>
              </w:rPr>
            </w:r>
            <w:r w:rsidR="002B16DC">
              <w:rPr>
                <w:webHidden/>
              </w:rPr>
              <w:fldChar w:fldCharType="separate"/>
            </w:r>
            <w:r w:rsidR="002B16DC">
              <w:rPr>
                <w:webHidden/>
              </w:rPr>
              <w:t>1</w:t>
            </w:r>
            <w:r w:rsidR="002B16DC">
              <w:rPr>
                <w:webHidden/>
              </w:rPr>
              <w:fldChar w:fldCharType="end"/>
            </w:r>
          </w:hyperlink>
        </w:p>
        <w:p w:rsidR="002B16DC" w:rsidRDefault="002B16DC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32916350" w:history="1">
            <w:r w:rsidRPr="00220786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Pr="00220786">
              <w:rPr>
                <w:rStyle w:val="Hyperlink"/>
              </w:rPr>
              <w:t>Technische Dokumentation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_Toc32916350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B16DC" w:rsidRDefault="002B16DC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32916351" w:history="1">
            <w:r w:rsidRPr="00220786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220786">
              <w:rPr>
                <w:rStyle w:val="Hyperlink"/>
              </w:rPr>
              <w:t>Code Style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_Toc32916351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B16DC" w:rsidRDefault="002B16DC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32916352" w:history="1">
            <w:r w:rsidRPr="00220786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220786">
              <w:rPr>
                <w:rStyle w:val="Hyperlink"/>
              </w:rPr>
              <w:t>Testauswertung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_Toc32916352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B16DC" w:rsidRDefault="002B16DC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32916353" w:history="1">
            <w:r w:rsidRPr="00220786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220786">
              <w:rPr>
                <w:rStyle w:val="Hyperlink"/>
              </w:rPr>
              <w:t>Installationsanleitung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_Toc32916353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B16DC" w:rsidRDefault="002B16DC">
          <w:pPr>
            <w:pStyle w:val="Verzeichnis3"/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2916354" w:history="1">
            <w:r w:rsidRPr="00220786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20786">
              <w:rPr>
                <w:rStyle w:val="Hyperlink"/>
                <w:noProof/>
              </w:rPr>
              <w:t>Systemanforderungen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_Toc32916354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DC" w:rsidRDefault="002B16DC">
          <w:pPr>
            <w:pStyle w:val="Verzeichnis3"/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2916355" w:history="1">
            <w:r w:rsidRPr="00220786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20786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_Toc32916355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6DC" w:rsidRDefault="002B16DC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32916356" w:history="1">
            <w:r w:rsidRPr="00220786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Pr="00220786">
              <w:rPr>
                <w:rStyle w:val="Hyperlink"/>
              </w:rPr>
              <w:t>Benutzerhandbuch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_Toc32916356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B16DC" w:rsidRDefault="002B16DC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32916357" w:history="1">
            <w:r w:rsidRPr="00220786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Pr="00220786">
              <w:rPr>
                <w:rStyle w:val="Hyperlink"/>
              </w:rPr>
              <w:t>Fazit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_Toc32916357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72BB6" w:rsidRDefault="005C33C6" w:rsidP="00532CFE">
          <w:pPr>
            <w:rPr>
              <w:b/>
              <w:noProof/>
            </w:rPr>
          </w:pPr>
          <w:r>
            <w:rPr>
              <w:noProof/>
            </w:rPr>
            <w:fldChar w:fldCharType="end"/>
          </w:r>
        </w:p>
        <w:p w:rsidR="00532CFE" w:rsidRDefault="002B16DC" w:rsidP="00532CFE"/>
      </w:sdtContent>
    </w:sdt>
    <w:p w:rsidR="007E5DF0" w:rsidRDefault="007E5DF0">
      <w:pPr>
        <w:spacing w:after="160" w:line="259" w:lineRule="auto"/>
      </w:pPr>
      <w:r>
        <w:br w:type="page"/>
      </w:r>
    </w:p>
    <w:p w:rsidR="001F3872" w:rsidRDefault="007E5DF0" w:rsidP="007E5DF0">
      <w:pPr>
        <w:pStyle w:val="berschrift1"/>
      </w:pPr>
      <w:bookmarkStart w:id="2" w:name="_Toc32916350"/>
      <w:r>
        <w:lastRenderedPageBreak/>
        <w:t>Technische Dokumentation</w:t>
      </w:r>
      <w:bookmarkEnd w:id="2"/>
    </w:p>
    <w:p w:rsidR="007E5DF0" w:rsidRDefault="007E5DF0" w:rsidP="007E5DF0">
      <w:pPr>
        <w:pStyle w:val="berschrift2"/>
      </w:pPr>
      <w:bookmarkStart w:id="3" w:name="_Toc32916351"/>
      <w:r>
        <w:t>Code Style</w:t>
      </w:r>
      <w:bookmarkEnd w:id="3"/>
    </w:p>
    <w:p w:rsidR="007E5DF0" w:rsidRDefault="007E5DF0" w:rsidP="007E5DF0">
      <w:r w:rsidRPr="00A0490A">
        <w:rPr>
          <w:highlight w:val="yellow"/>
        </w:rPr>
        <w:t>Beschreibung der CodeStyle Regeln für euer Projekt.</w:t>
      </w:r>
    </w:p>
    <w:p w:rsidR="007E5DF0" w:rsidRDefault="007E5DF0" w:rsidP="007E5DF0"/>
    <w:p w:rsidR="007E5DF0" w:rsidRDefault="007E5DF0" w:rsidP="007E5DF0"/>
    <w:p w:rsidR="007E5DF0" w:rsidRDefault="007E5DF0" w:rsidP="007E5DF0"/>
    <w:p w:rsidR="007E5DF0" w:rsidRDefault="007E5DF0" w:rsidP="007E5DF0">
      <w:pPr>
        <w:pStyle w:val="berschrift2"/>
      </w:pPr>
      <w:bookmarkStart w:id="4" w:name="_Toc32916352"/>
      <w:r>
        <w:t>Testauswertung</w:t>
      </w:r>
      <w:bookmarkEnd w:id="4"/>
    </w:p>
    <w:p w:rsidR="007E5DF0" w:rsidRPr="00447DB0" w:rsidRDefault="007E5DF0" w:rsidP="007E5DF0">
      <w:r w:rsidRPr="00D70309">
        <w:rPr>
          <w:highlight w:val="yellow"/>
        </w:rPr>
        <w:t>Zusammenfassung aller durchgeführten Tests. Nur fehlgeschlagene Tests und Tests mit Bemerkungen müssen in der folgenden Tabelle aufgelistet werden.</w:t>
      </w:r>
    </w:p>
    <w:tbl>
      <w:tblPr>
        <w:tblStyle w:val="BbcTabellesthetisch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7E5DF0" w:rsidTr="007E5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7E5DF0" w:rsidRDefault="007E5DF0" w:rsidP="009B5190">
            <w:r>
              <w:t>ID</w:t>
            </w:r>
          </w:p>
        </w:tc>
        <w:tc>
          <w:tcPr>
            <w:tcW w:w="1340" w:type="dxa"/>
          </w:tcPr>
          <w:p w:rsidR="007E5DF0" w:rsidRDefault="007E5DF0" w:rsidP="009B5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098" w:type="dxa"/>
          </w:tcPr>
          <w:p w:rsidR="007E5DF0" w:rsidRDefault="007E5DF0" w:rsidP="009B5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7E5DF0" w:rsidTr="007E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7E5DF0" w:rsidRPr="00C2692B" w:rsidRDefault="007E5DF0" w:rsidP="009B5190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ST-01</w:t>
            </w:r>
          </w:p>
        </w:tc>
        <w:tc>
          <w:tcPr>
            <w:tcW w:w="1340" w:type="dxa"/>
          </w:tcPr>
          <w:p w:rsidR="007E5DF0" w:rsidRPr="00C2692B" w:rsidRDefault="007E5DF0" w:rsidP="009B5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2692B">
              <w:rPr>
                <w:highlight w:val="yellow"/>
              </w:rPr>
              <w:t>Ja</w:t>
            </w:r>
          </w:p>
        </w:tc>
        <w:tc>
          <w:tcPr>
            <w:tcW w:w="7098" w:type="dxa"/>
          </w:tcPr>
          <w:p w:rsidR="007E5DF0" w:rsidRPr="00C2692B" w:rsidRDefault="007E5DF0" w:rsidP="009B5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2692B">
              <w:rPr>
                <w:highlight w:val="yellow"/>
              </w:rPr>
              <w:t>Der Testfall war erfolgreich, der Testperson 1 ist jedoch aufgefallen, dass es in der angezeigten Fehlermeldung noch einen Rechtschreibfehler gibt.</w:t>
            </w:r>
          </w:p>
        </w:tc>
      </w:tr>
      <w:tr w:rsidR="007E5DF0" w:rsidTr="007E5D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7E5DF0" w:rsidRPr="00C2692B" w:rsidRDefault="007E5DF0" w:rsidP="009B5190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1340" w:type="dxa"/>
          </w:tcPr>
          <w:p w:rsidR="007E5DF0" w:rsidRPr="00C2692B" w:rsidRDefault="007E5DF0" w:rsidP="009B51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7098" w:type="dxa"/>
          </w:tcPr>
          <w:p w:rsidR="007E5DF0" w:rsidRPr="00C2692B" w:rsidRDefault="007E5DF0" w:rsidP="009B51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</w:tr>
      <w:tr w:rsidR="007E5DF0" w:rsidTr="007E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7E5DF0" w:rsidRDefault="007E5DF0" w:rsidP="009B5190"/>
        </w:tc>
        <w:tc>
          <w:tcPr>
            <w:tcW w:w="1340" w:type="dxa"/>
          </w:tcPr>
          <w:p w:rsidR="007E5DF0" w:rsidRDefault="007E5DF0" w:rsidP="009B5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8" w:type="dxa"/>
          </w:tcPr>
          <w:p w:rsidR="007E5DF0" w:rsidRDefault="007E5DF0" w:rsidP="009B5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5DF0" w:rsidTr="007E5D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7E5DF0" w:rsidRDefault="007E5DF0" w:rsidP="009B5190"/>
        </w:tc>
        <w:tc>
          <w:tcPr>
            <w:tcW w:w="1340" w:type="dxa"/>
          </w:tcPr>
          <w:p w:rsidR="007E5DF0" w:rsidRDefault="007E5DF0" w:rsidP="009B51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98" w:type="dxa"/>
          </w:tcPr>
          <w:p w:rsidR="007E5DF0" w:rsidRDefault="007E5DF0" w:rsidP="009B51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E5DF0" w:rsidRDefault="007E5DF0" w:rsidP="007E5DF0"/>
    <w:p w:rsidR="007E5DF0" w:rsidRDefault="007E5DF0" w:rsidP="007E5DF0">
      <w:r w:rsidRPr="00D70309">
        <w:rPr>
          <w:highlight w:val="yellow"/>
        </w:rPr>
        <w:t xml:space="preserve">Ein bis zwei Sätze, </w:t>
      </w:r>
      <w:r>
        <w:rPr>
          <w:highlight w:val="yellow"/>
        </w:rPr>
        <w:t>welche</w:t>
      </w:r>
      <w:r w:rsidRPr="00D70309">
        <w:rPr>
          <w:highlight w:val="yellow"/>
        </w:rPr>
        <w:t xml:space="preserve"> die Testresultate zusammenfassen.</w:t>
      </w:r>
    </w:p>
    <w:p w:rsidR="007E5DF0" w:rsidRDefault="007E5DF0" w:rsidP="007E5DF0"/>
    <w:p w:rsidR="007E5DF0" w:rsidRPr="007E5DF0" w:rsidRDefault="007E5DF0" w:rsidP="007E5DF0"/>
    <w:p w:rsidR="007E5DF0" w:rsidRDefault="007E5DF0">
      <w:pPr>
        <w:spacing w:after="160" w:line="259" w:lineRule="auto"/>
      </w:pPr>
      <w:r>
        <w:br w:type="page"/>
      </w:r>
    </w:p>
    <w:p w:rsidR="001F3872" w:rsidRDefault="007E5DF0" w:rsidP="007E5DF0">
      <w:pPr>
        <w:pStyle w:val="berschrift2"/>
      </w:pPr>
      <w:bookmarkStart w:id="5" w:name="_Toc32916353"/>
      <w:r>
        <w:lastRenderedPageBreak/>
        <w:t>Installationsanleitung</w:t>
      </w:r>
      <w:bookmarkEnd w:id="5"/>
    </w:p>
    <w:p w:rsidR="007E5DF0" w:rsidRDefault="007E5DF0" w:rsidP="007E5DF0">
      <w:pPr>
        <w:pStyle w:val="berschrift3"/>
      </w:pPr>
      <w:bookmarkStart w:id="6" w:name="_Toc476212648"/>
      <w:bookmarkStart w:id="7" w:name="_Toc32916354"/>
      <w:r>
        <w:t>Systemanforderungen</w:t>
      </w:r>
      <w:bookmarkEnd w:id="6"/>
      <w:bookmarkEnd w:id="7"/>
    </w:p>
    <w:p w:rsidR="007E5DF0" w:rsidRPr="00C2692B" w:rsidRDefault="007E5DF0" w:rsidP="007E5DF0">
      <w:pPr>
        <w:rPr>
          <w:highlight w:val="yellow"/>
        </w:rPr>
      </w:pPr>
      <w:r w:rsidRPr="00C2692B">
        <w:rPr>
          <w:highlight w:val="yellow"/>
        </w:rPr>
        <w:t>Welche Systemanforderungen hat die Applikation.</w:t>
      </w:r>
    </w:p>
    <w:p w:rsidR="007E5DF0" w:rsidRPr="00C2692B" w:rsidRDefault="007E5DF0" w:rsidP="007E5DF0">
      <w:pPr>
        <w:pStyle w:val="Listenabsatz"/>
        <w:numPr>
          <w:ilvl w:val="0"/>
          <w:numId w:val="39"/>
        </w:numPr>
        <w:spacing w:after="360" w:line="276" w:lineRule="auto"/>
        <w:rPr>
          <w:highlight w:val="yellow"/>
        </w:rPr>
      </w:pPr>
      <w:r>
        <w:rPr>
          <w:highlight w:val="yellow"/>
        </w:rPr>
        <w:t>Apache</w:t>
      </w:r>
      <w:r w:rsidRPr="00C2692B">
        <w:rPr>
          <w:highlight w:val="yellow"/>
        </w:rPr>
        <w:t xml:space="preserve"> Version</w:t>
      </w:r>
    </w:p>
    <w:p w:rsidR="007E5DF0" w:rsidRPr="00C2692B" w:rsidRDefault="007E5DF0" w:rsidP="007E5DF0">
      <w:pPr>
        <w:pStyle w:val="Listenabsatz"/>
        <w:numPr>
          <w:ilvl w:val="0"/>
          <w:numId w:val="39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PHP Version</w:t>
      </w:r>
    </w:p>
    <w:p w:rsidR="007E5DF0" w:rsidRPr="00C2692B" w:rsidRDefault="007E5DF0" w:rsidP="007E5DF0">
      <w:pPr>
        <w:pStyle w:val="Listenabsatz"/>
        <w:numPr>
          <w:ilvl w:val="0"/>
          <w:numId w:val="39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HTML Version</w:t>
      </w:r>
    </w:p>
    <w:p w:rsidR="007E5DF0" w:rsidRPr="00C2692B" w:rsidRDefault="007E5DF0" w:rsidP="007E5DF0">
      <w:pPr>
        <w:pStyle w:val="Listenabsatz"/>
        <w:numPr>
          <w:ilvl w:val="0"/>
          <w:numId w:val="39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CSS Version</w:t>
      </w:r>
    </w:p>
    <w:p w:rsidR="007E5DF0" w:rsidRPr="00C2692B" w:rsidRDefault="007E5DF0" w:rsidP="007E5DF0">
      <w:pPr>
        <w:pStyle w:val="Listenabsatz"/>
        <w:numPr>
          <w:ilvl w:val="0"/>
          <w:numId w:val="39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Browser (inkl. Version)</w:t>
      </w:r>
    </w:p>
    <w:p w:rsidR="007E5DF0" w:rsidRPr="00C2692B" w:rsidRDefault="007E5DF0" w:rsidP="007E5DF0">
      <w:pPr>
        <w:pStyle w:val="Listenabsatz"/>
        <w:numPr>
          <w:ilvl w:val="0"/>
          <w:numId w:val="39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Etc.</w:t>
      </w:r>
    </w:p>
    <w:p w:rsidR="007E5DF0" w:rsidRDefault="007E5DF0" w:rsidP="007E5DF0">
      <w:pPr>
        <w:pStyle w:val="berschrift3"/>
      </w:pPr>
      <w:bookmarkStart w:id="8" w:name="_Toc476212649"/>
      <w:bookmarkStart w:id="9" w:name="_Toc32916355"/>
      <w:r>
        <w:t>Installation</w:t>
      </w:r>
      <w:bookmarkEnd w:id="8"/>
      <w:bookmarkEnd w:id="9"/>
    </w:p>
    <w:p w:rsidR="007E5DF0" w:rsidRPr="00C2692B" w:rsidRDefault="007E5DF0" w:rsidP="007E5DF0">
      <w:pPr>
        <w:rPr>
          <w:highlight w:val="yellow"/>
        </w:rPr>
      </w:pPr>
      <w:r w:rsidRPr="00C2692B">
        <w:rPr>
          <w:highlight w:val="yellow"/>
        </w:rPr>
        <w:t xml:space="preserve">Wie kann die Software </w:t>
      </w:r>
      <w:r>
        <w:rPr>
          <w:highlight w:val="yellow"/>
        </w:rPr>
        <w:t>Schritt für Schritt auf einem neuen System</w:t>
      </w:r>
      <w:r w:rsidRPr="00C2692B">
        <w:rPr>
          <w:highlight w:val="yellow"/>
        </w:rPr>
        <w:t xml:space="preserve"> installiert werden?</w:t>
      </w:r>
    </w:p>
    <w:p w:rsidR="007E5DF0" w:rsidRPr="00C2692B" w:rsidRDefault="007E5DF0" w:rsidP="007E5DF0">
      <w:pPr>
        <w:pStyle w:val="Listenabsatz"/>
        <w:numPr>
          <w:ilvl w:val="0"/>
          <w:numId w:val="39"/>
        </w:numPr>
        <w:spacing w:after="360" w:line="276" w:lineRule="auto"/>
        <w:rPr>
          <w:highlight w:val="yellow"/>
        </w:rPr>
      </w:pPr>
      <w:r>
        <w:rPr>
          <w:highlight w:val="yellow"/>
        </w:rPr>
        <w:t>Installation von Apache</w:t>
      </w:r>
      <w:r w:rsidRPr="00C2692B">
        <w:rPr>
          <w:highlight w:val="yellow"/>
        </w:rPr>
        <w:t>/PHP muss NICHT beschrieben werden</w:t>
      </w:r>
    </w:p>
    <w:p w:rsidR="007E5DF0" w:rsidRPr="00C2692B" w:rsidRDefault="007E5DF0" w:rsidP="007E5DF0">
      <w:pPr>
        <w:pStyle w:val="Listenabsatz"/>
        <w:numPr>
          <w:ilvl w:val="0"/>
          <w:numId w:val="39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Apache Konfiguration</w:t>
      </w:r>
    </w:p>
    <w:p w:rsidR="007E5DF0" w:rsidRPr="00C2692B" w:rsidRDefault="007E5DF0" w:rsidP="007E5DF0">
      <w:pPr>
        <w:pStyle w:val="Listenabsatz"/>
        <w:numPr>
          <w:ilvl w:val="0"/>
          <w:numId w:val="39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PHP Konfiguration</w:t>
      </w:r>
    </w:p>
    <w:p w:rsidR="007E5DF0" w:rsidRDefault="007E5DF0" w:rsidP="007E5DF0">
      <w:pPr>
        <w:pStyle w:val="Listenabsatz"/>
        <w:numPr>
          <w:ilvl w:val="0"/>
          <w:numId w:val="39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Datenbank</w:t>
      </w:r>
      <w:r>
        <w:rPr>
          <w:highlight w:val="yellow"/>
        </w:rPr>
        <w:t xml:space="preserve"> S</w:t>
      </w:r>
      <w:r w:rsidRPr="00C2692B">
        <w:rPr>
          <w:highlight w:val="yellow"/>
        </w:rPr>
        <w:t>etup</w:t>
      </w:r>
    </w:p>
    <w:p w:rsidR="007E5DF0" w:rsidRPr="00C2692B" w:rsidRDefault="007E5DF0" w:rsidP="007E5DF0">
      <w:pPr>
        <w:pStyle w:val="Listenabsatz"/>
        <w:numPr>
          <w:ilvl w:val="0"/>
          <w:numId w:val="39"/>
        </w:numPr>
        <w:spacing w:after="360" w:line="276" w:lineRule="auto"/>
        <w:rPr>
          <w:highlight w:val="yellow"/>
        </w:rPr>
      </w:pPr>
      <w:r>
        <w:rPr>
          <w:highlight w:val="yellow"/>
        </w:rPr>
        <w:t>Allfällige Konfigurationen</w:t>
      </w:r>
    </w:p>
    <w:p w:rsidR="007E5DF0" w:rsidRPr="007E5DF0" w:rsidRDefault="007E5DF0" w:rsidP="007E5DF0">
      <w:r w:rsidRPr="00C2692B">
        <w:rPr>
          <w:highlight w:val="yellow"/>
        </w:rPr>
        <w:t>Datenbank</w:t>
      </w:r>
      <w:r>
        <w:rPr>
          <w:highlight w:val="yellow"/>
        </w:rPr>
        <w:t xml:space="preserve"> K</w:t>
      </w:r>
      <w:r w:rsidRPr="00C2692B">
        <w:rPr>
          <w:highlight w:val="yellow"/>
        </w:rPr>
        <w:t>onfiguration</w:t>
      </w:r>
    </w:p>
    <w:p w:rsidR="001F3872" w:rsidRDefault="001F3872" w:rsidP="001F3872">
      <w:pPr>
        <w:tabs>
          <w:tab w:val="left" w:pos="2667"/>
        </w:tabs>
      </w:pPr>
    </w:p>
    <w:p w:rsidR="007E5DF0" w:rsidRDefault="007E5DF0">
      <w:pPr>
        <w:spacing w:after="160" w:line="259" w:lineRule="auto"/>
      </w:pPr>
      <w:r>
        <w:br w:type="page"/>
      </w:r>
    </w:p>
    <w:p w:rsidR="001F3872" w:rsidRDefault="007E5DF0" w:rsidP="007E5DF0">
      <w:pPr>
        <w:pStyle w:val="berschrift1"/>
      </w:pPr>
      <w:bookmarkStart w:id="10" w:name="_Toc32916356"/>
      <w:r>
        <w:lastRenderedPageBreak/>
        <w:t>Benutzerhandbuch</w:t>
      </w:r>
      <w:bookmarkEnd w:id="10"/>
    </w:p>
    <w:p w:rsidR="007E5DF0" w:rsidRPr="00C2692B" w:rsidRDefault="007E5DF0" w:rsidP="007E5DF0">
      <w:pPr>
        <w:rPr>
          <w:highlight w:val="yellow"/>
        </w:rPr>
      </w:pPr>
      <w:r w:rsidRPr="00C2692B">
        <w:rPr>
          <w:highlight w:val="yellow"/>
        </w:rPr>
        <w:t>Mindestanforderungen:</w:t>
      </w:r>
    </w:p>
    <w:p w:rsidR="007E5DF0" w:rsidRPr="00C2692B" w:rsidRDefault="007E5DF0" w:rsidP="007E5DF0">
      <w:pPr>
        <w:pStyle w:val="Listenabsatz"/>
        <w:numPr>
          <w:ilvl w:val="0"/>
          <w:numId w:val="39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Men</w:t>
      </w:r>
      <w:r>
        <w:rPr>
          <w:highlight w:val="yellow"/>
        </w:rPr>
        <w:t>ü</w:t>
      </w:r>
      <w:r w:rsidRPr="00C2692B">
        <w:rPr>
          <w:highlight w:val="yellow"/>
        </w:rPr>
        <w:t>führung</w:t>
      </w:r>
    </w:p>
    <w:p w:rsidR="007E5DF0" w:rsidRPr="00C2692B" w:rsidRDefault="007E5DF0" w:rsidP="007E5DF0">
      <w:pPr>
        <w:pStyle w:val="Listenabsatz"/>
        <w:numPr>
          <w:ilvl w:val="1"/>
          <w:numId w:val="39"/>
        </w:numPr>
        <w:spacing w:after="360" w:line="276" w:lineRule="auto"/>
        <w:rPr>
          <w:highlight w:val="yellow"/>
        </w:rPr>
      </w:pPr>
      <w:r>
        <w:rPr>
          <w:highlight w:val="yellow"/>
        </w:rPr>
        <w:t>Welche Menü</w:t>
      </w:r>
      <w:r w:rsidRPr="00C2692B">
        <w:rPr>
          <w:highlight w:val="yellow"/>
        </w:rPr>
        <w:t>punkte gibt es? Welche Funktionalität steckt dahinter?</w:t>
      </w:r>
    </w:p>
    <w:p w:rsidR="007E5DF0" w:rsidRDefault="002B16DC" w:rsidP="007E5DF0">
      <w:r>
        <w:rPr>
          <w:highlight w:val="yellow"/>
        </w:rPr>
        <w:t>Wie können</w:t>
      </w:r>
      <w:bookmarkStart w:id="11" w:name="_GoBack"/>
      <w:bookmarkEnd w:id="11"/>
      <w:r w:rsidR="007E5DF0" w:rsidRPr="00C2692B">
        <w:rPr>
          <w:highlight w:val="yellow"/>
        </w:rPr>
        <w:t xml:space="preserve"> die vier CRUD Funktionen auf dem CRUD Element ausgeführt werden?</w:t>
      </w:r>
    </w:p>
    <w:p w:rsidR="007E5DF0" w:rsidRDefault="007E5DF0" w:rsidP="007E5DF0"/>
    <w:p w:rsidR="007E5DF0" w:rsidRDefault="007E5DF0">
      <w:pPr>
        <w:spacing w:after="160" w:line="259" w:lineRule="auto"/>
        <w:rPr>
          <w:highlight w:val="yellow"/>
        </w:rPr>
      </w:pPr>
      <w:r>
        <w:rPr>
          <w:highlight w:val="yellow"/>
        </w:rPr>
        <w:br w:type="page"/>
      </w:r>
    </w:p>
    <w:p w:rsidR="007E5DF0" w:rsidRDefault="007E5DF0" w:rsidP="007E5DF0">
      <w:pPr>
        <w:pStyle w:val="berschrift1"/>
      </w:pPr>
      <w:bookmarkStart w:id="12" w:name="_Toc32916357"/>
      <w:r>
        <w:lastRenderedPageBreak/>
        <w:t>Fazit</w:t>
      </w:r>
      <w:bookmarkEnd w:id="12"/>
    </w:p>
    <w:p w:rsidR="007E5DF0" w:rsidRPr="00C2692B" w:rsidRDefault="007E5DF0" w:rsidP="007E5DF0">
      <w:pPr>
        <w:rPr>
          <w:highlight w:val="yellow"/>
        </w:rPr>
      </w:pPr>
      <w:r w:rsidRPr="00C2692B">
        <w:rPr>
          <w:highlight w:val="yellow"/>
        </w:rPr>
        <w:t xml:space="preserve">Hier kommt eure Reflexion zum Projekt. </w:t>
      </w:r>
    </w:p>
    <w:p w:rsidR="007E5DF0" w:rsidRPr="00C2692B" w:rsidRDefault="007E5DF0" w:rsidP="007E5DF0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 xml:space="preserve">Was lief gut/schlecht? </w:t>
      </w:r>
    </w:p>
    <w:p w:rsidR="007E5DF0" w:rsidRPr="00C2692B" w:rsidRDefault="007E5DF0" w:rsidP="007E5DF0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Wie seid ihr mit dem Endergebnis zufrieden?</w:t>
      </w:r>
    </w:p>
    <w:p w:rsidR="007E5DF0" w:rsidRPr="00C2692B" w:rsidRDefault="007E5DF0" w:rsidP="007E5DF0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Was habt ihr gelernt?</w:t>
      </w:r>
    </w:p>
    <w:p w:rsidR="007E5DF0" w:rsidRPr="00C2692B" w:rsidRDefault="007E5DF0" w:rsidP="007E5DF0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Ist alles vorhanden oder was fehlt noch?</w:t>
      </w:r>
    </w:p>
    <w:p w:rsidR="007E5DF0" w:rsidRPr="00C2692B" w:rsidRDefault="007E5DF0" w:rsidP="007E5DF0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 w:rsidRPr="00C2692B">
        <w:rPr>
          <w:highlight w:val="yellow"/>
        </w:rPr>
        <w:t>Usw.</w:t>
      </w:r>
    </w:p>
    <w:p w:rsidR="007E5DF0" w:rsidRPr="007E5DF0" w:rsidRDefault="007E5DF0" w:rsidP="007E5DF0"/>
    <w:sectPr w:rsidR="007E5DF0" w:rsidRPr="007E5DF0" w:rsidSect="008E13FB">
      <w:footerReference w:type="default" r:id="rId12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DF0" w:rsidRDefault="007E5DF0" w:rsidP="004D3714">
      <w:r>
        <w:separator/>
      </w:r>
    </w:p>
  </w:endnote>
  <w:endnote w:type="continuationSeparator" w:id="0">
    <w:p w:rsidR="007E5DF0" w:rsidRDefault="007E5DF0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D01CB6A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  <w:highlight w:val="yellow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E5DF0" w:rsidRPr="007E5DF0">
              <w:rPr>
                <w:color w:val="565656"/>
                <w:sz w:val="16"/>
                <w:szCs w:val="16"/>
                <w:highlight w:val="yellow"/>
              </w:rPr>
              <w:t>Dokumentation Teil 2 - Projektname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2B16DC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DF0" w:rsidRDefault="007E5DF0" w:rsidP="004D3714">
      <w:r>
        <w:separator/>
      </w:r>
    </w:p>
  </w:footnote>
  <w:footnote w:type="continuationSeparator" w:id="0">
    <w:p w:rsidR="007E5DF0" w:rsidRDefault="007E5DF0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1C4312"/>
    <w:multiLevelType w:val="multilevel"/>
    <w:tmpl w:val="3EEEB7DC"/>
    <w:numStyleLink w:val="Bbc"/>
  </w:abstractNum>
  <w:abstractNum w:abstractNumId="13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8E5761A"/>
    <w:multiLevelType w:val="hybridMultilevel"/>
    <w:tmpl w:val="42562B3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6D81385"/>
    <w:multiLevelType w:val="multilevel"/>
    <w:tmpl w:val="3EEEB7DC"/>
    <w:numStyleLink w:val="Bbc"/>
  </w:abstractNum>
  <w:abstractNum w:abstractNumId="20" w15:restartNumberingAfterBreak="0">
    <w:nsid w:val="1D410E33"/>
    <w:multiLevelType w:val="multilevel"/>
    <w:tmpl w:val="3EEEB7DC"/>
    <w:numStyleLink w:val="Bbc"/>
  </w:abstractNum>
  <w:abstractNum w:abstractNumId="21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2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AAD62EE"/>
    <w:multiLevelType w:val="multilevel"/>
    <w:tmpl w:val="3EEEB7DC"/>
    <w:numStyleLink w:val="Bbc"/>
  </w:abstractNum>
  <w:abstractNum w:abstractNumId="24" w15:restartNumberingAfterBreak="0">
    <w:nsid w:val="2CBA20C5"/>
    <w:multiLevelType w:val="multilevel"/>
    <w:tmpl w:val="3EEEB7DC"/>
    <w:numStyleLink w:val="Bbc"/>
  </w:abstractNum>
  <w:abstractNum w:abstractNumId="25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5801DF"/>
    <w:multiLevelType w:val="multilevel"/>
    <w:tmpl w:val="3EEEB7DC"/>
    <w:numStyleLink w:val="Bbc"/>
  </w:abstractNum>
  <w:abstractNum w:abstractNumId="28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2A77E8"/>
    <w:multiLevelType w:val="multilevel"/>
    <w:tmpl w:val="3EEEB7DC"/>
    <w:numStyleLink w:val="Bbc"/>
  </w:abstractNum>
  <w:abstractNum w:abstractNumId="30" w15:restartNumberingAfterBreak="0">
    <w:nsid w:val="3F3D3FF0"/>
    <w:multiLevelType w:val="multilevel"/>
    <w:tmpl w:val="3EEEB7DC"/>
    <w:numStyleLink w:val="Bbc"/>
  </w:abstractNum>
  <w:abstractNum w:abstractNumId="31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246FBE"/>
    <w:multiLevelType w:val="multilevel"/>
    <w:tmpl w:val="3EEEB7DC"/>
    <w:numStyleLink w:val="Bbc"/>
  </w:abstractNum>
  <w:abstractNum w:abstractNumId="34" w15:restartNumberingAfterBreak="0">
    <w:nsid w:val="499A5287"/>
    <w:multiLevelType w:val="multilevel"/>
    <w:tmpl w:val="3EEEB7DC"/>
    <w:numStyleLink w:val="Bbc"/>
  </w:abstractNum>
  <w:abstractNum w:abstractNumId="35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668188A"/>
    <w:multiLevelType w:val="multilevel"/>
    <w:tmpl w:val="3EEEB7DC"/>
    <w:numStyleLink w:val="Bbc"/>
  </w:abstractNum>
  <w:abstractNum w:abstractNumId="37" w15:restartNumberingAfterBreak="0">
    <w:nsid w:val="68013581"/>
    <w:multiLevelType w:val="multilevel"/>
    <w:tmpl w:val="3EEEB7DC"/>
    <w:numStyleLink w:val="Bbc"/>
  </w:abstractNum>
  <w:abstractNum w:abstractNumId="38" w15:restartNumberingAfterBreak="0">
    <w:nsid w:val="6C4155F9"/>
    <w:multiLevelType w:val="hybridMultilevel"/>
    <w:tmpl w:val="1368B8F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656019"/>
    <w:multiLevelType w:val="multilevel"/>
    <w:tmpl w:val="3EEEB7DC"/>
    <w:numStyleLink w:val="Bbc"/>
  </w:abstractNum>
  <w:num w:numId="1">
    <w:abstractNumId w:val="26"/>
  </w:num>
  <w:num w:numId="2">
    <w:abstractNumId w:val="4"/>
  </w:num>
  <w:num w:numId="3">
    <w:abstractNumId w:val="5"/>
  </w:num>
  <w:num w:numId="4">
    <w:abstractNumId w:val="31"/>
  </w:num>
  <w:num w:numId="5">
    <w:abstractNumId w:val="9"/>
  </w:num>
  <w:num w:numId="6">
    <w:abstractNumId w:val="7"/>
  </w:num>
  <w:num w:numId="7">
    <w:abstractNumId w:val="6"/>
  </w:num>
  <w:num w:numId="8">
    <w:abstractNumId w:val="22"/>
  </w:num>
  <w:num w:numId="9">
    <w:abstractNumId w:val="25"/>
  </w:num>
  <w:num w:numId="10">
    <w:abstractNumId w:val="19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3"/>
  </w:num>
  <w:num w:numId="13">
    <w:abstractNumId w:val="12"/>
  </w:num>
  <w:num w:numId="14">
    <w:abstractNumId w:val="28"/>
  </w:num>
  <w:num w:numId="15">
    <w:abstractNumId w:val="17"/>
  </w:num>
  <w:num w:numId="16">
    <w:abstractNumId w:val="11"/>
  </w:num>
  <w:num w:numId="17">
    <w:abstractNumId w:val="30"/>
  </w:num>
  <w:num w:numId="18">
    <w:abstractNumId w:val="36"/>
  </w:num>
  <w:num w:numId="19">
    <w:abstractNumId w:val="32"/>
  </w:num>
  <w:num w:numId="20">
    <w:abstractNumId w:val="16"/>
  </w:num>
  <w:num w:numId="21">
    <w:abstractNumId w:val="29"/>
  </w:num>
  <w:num w:numId="22">
    <w:abstractNumId w:val="35"/>
  </w:num>
  <w:num w:numId="23">
    <w:abstractNumId w:val="13"/>
  </w:num>
  <w:num w:numId="24">
    <w:abstractNumId w:val="34"/>
  </w:num>
  <w:num w:numId="25">
    <w:abstractNumId w:val="10"/>
  </w:num>
  <w:num w:numId="26">
    <w:abstractNumId w:val="18"/>
  </w:num>
  <w:num w:numId="27">
    <w:abstractNumId w:val="27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4"/>
  </w:num>
  <w:num w:numId="34">
    <w:abstractNumId w:val="20"/>
  </w:num>
  <w:num w:numId="35">
    <w:abstractNumId w:val="37"/>
  </w:num>
  <w:num w:numId="36">
    <w:abstractNumId w:val="39"/>
  </w:num>
  <w:num w:numId="37">
    <w:abstractNumId w:val="23"/>
  </w:num>
  <w:num w:numId="38">
    <w:abstractNumId w:val="21"/>
  </w:num>
  <w:num w:numId="39">
    <w:abstractNumId w:val="38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F0"/>
    <w:rsid w:val="000006F6"/>
    <w:rsid w:val="00000FB8"/>
    <w:rsid w:val="0004356C"/>
    <w:rsid w:val="000A21FE"/>
    <w:rsid w:val="000A35CA"/>
    <w:rsid w:val="000A5DE7"/>
    <w:rsid w:val="000A6A0A"/>
    <w:rsid w:val="000B09B1"/>
    <w:rsid w:val="000B6C9B"/>
    <w:rsid w:val="000D3448"/>
    <w:rsid w:val="000D78BA"/>
    <w:rsid w:val="000E6D24"/>
    <w:rsid w:val="000F4705"/>
    <w:rsid w:val="00111F92"/>
    <w:rsid w:val="00120FDC"/>
    <w:rsid w:val="00137AAA"/>
    <w:rsid w:val="00144A21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74051"/>
    <w:rsid w:val="00285485"/>
    <w:rsid w:val="002923A6"/>
    <w:rsid w:val="002A1C01"/>
    <w:rsid w:val="002B16DC"/>
    <w:rsid w:val="002B1DA1"/>
    <w:rsid w:val="002B369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82938"/>
    <w:rsid w:val="00385170"/>
    <w:rsid w:val="003C7CB0"/>
    <w:rsid w:val="003E0112"/>
    <w:rsid w:val="003E5336"/>
    <w:rsid w:val="003F431E"/>
    <w:rsid w:val="00434474"/>
    <w:rsid w:val="00434DC3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831D1"/>
    <w:rsid w:val="005C33C6"/>
    <w:rsid w:val="005D261B"/>
    <w:rsid w:val="005D4FEF"/>
    <w:rsid w:val="005E0C13"/>
    <w:rsid w:val="005E11AE"/>
    <w:rsid w:val="005E4E6A"/>
    <w:rsid w:val="005F4B62"/>
    <w:rsid w:val="00612163"/>
    <w:rsid w:val="0063032C"/>
    <w:rsid w:val="00643748"/>
    <w:rsid w:val="00652F51"/>
    <w:rsid w:val="006576DA"/>
    <w:rsid w:val="0066149D"/>
    <w:rsid w:val="00691744"/>
    <w:rsid w:val="00692A64"/>
    <w:rsid w:val="0069317F"/>
    <w:rsid w:val="006952DC"/>
    <w:rsid w:val="006A07E7"/>
    <w:rsid w:val="006A7C20"/>
    <w:rsid w:val="006D780A"/>
    <w:rsid w:val="006E28A1"/>
    <w:rsid w:val="006F5B7B"/>
    <w:rsid w:val="00703148"/>
    <w:rsid w:val="0071002A"/>
    <w:rsid w:val="00712616"/>
    <w:rsid w:val="00713E1E"/>
    <w:rsid w:val="00716B76"/>
    <w:rsid w:val="007430AF"/>
    <w:rsid w:val="00751CF7"/>
    <w:rsid w:val="00765182"/>
    <w:rsid w:val="0076786E"/>
    <w:rsid w:val="0077680B"/>
    <w:rsid w:val="0078732C"/>
    <w:rsid w:val="00791B59"/>
    <w:rsid w:val="007B03D0"/>
    <w:rsid w:val="007C2250"/>
    <w:rsid w:val="007C4573"/>
    <w:rsid w:val="007D7A59"/>
    <w:rsid w:val="007E00E8"/>
    <w:rsid w:val="007E3376"/>
    <w:rsid w:val="007E5DF0"/>
    <w:rsid w:val="007F0876"/>
    <w:rsid w:val="00814FF0"/>
    <w:rsid w:val="0082633E"/>
    <w:rsid w:val="008365A1"/>
    <w:rsid w:val="00840070"/>
    <w:rsid w:val="00840E80"/>
    <w:rsid w:val="00845A27"/>
    <w:rsid w:val="00851A77"/>
    <w:rsid w:val="008562FE"/>
    <w:rsid w:val="00856360"/>
    <w:rsid w:val="008573F0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A513F"/>
    <w:rsid w:val="009B38C5"/>
    <w:rsid w:val="009C40A7"/>
    <w:rsid w:val="009D2934"/>
    <w:rsid w:val="009D335F"/>
    <w:rsid w:val="009F470D"/>
    <w:rsid w:val="009F6844"/>
    <w:rsid w:val="00A03541"/>
    <w:rsid w:val="00A1152A"/>
    <w:rsid w:val="00A23DEC"/>
    <w:rsid w:val="00A562DD"/>
    <w:rsid w:val="00A84B0D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244B2"/>
    <w:rsid w:val="00D2459F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1E715C3"/>
  <w15:chartTrackingRefBased/>
  <w15:docId w15:val="{3E8F7AAD-955F-4500-B111-E3817900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7E5DF0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bbc-be.local\data\Dienste\Vorlagen\Intern\Dokumentation-Vorlage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8730c3a0910e8ff44f1ccd2d1dc0dec0">
  <xsd:schema xmlns:xsd="http://www.w3.org/2001/XMLSchema" xmlns:xs="http://www.w3.org/2001/XMLSchema" xmlns:p="http://schemas.microsoft.com/office/2006/metadata/properties" xmlns:ns2="6d525c06-2c7b-4297-8956-c36238dd04ac" xmlns:ns3="365abb36-3c27-43a9-9085-7dc91234eb0f" targetNamespace="http://schemas.microsoft.com/office/2006/metadata/properties" ma:root="true" ma:fieldsID="e812eb13081901143356a5704d41fbe4" ns2:_="" ns3:_="">
    <xsd:import namespace="6d525c06-2c7b-4297-8956-c36238dd04ac"/>
    <xsd:import namespace="365abb36-3c27-43a9-9085-7dc91234e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abb36-3c27-43a9-9085-7dc91234eb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8B4A12-AE13-4444-8BF3-18C0951C95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C83BED-EE77-4B1B-8C1A-0BB5C02691E0}"/>
</file>

<file path=customXml/itemProps3.xml><?xml version="1.0" encoding="utf-8"?>
<ds:datastoreItem xmlns:ds="http://schemas.openxmlformats.org/officeDocument/2006/customXml" ds:itemID="{63F18804-B5C6-4981-9D1E-3ED575A83FA3}"/>
</file>

<file path=customXml/itemProps4.xml><?xml version="1.0" encoding="utf-8"?>
<ds:datastoreItem xmlns:ds="http://schemas.openxmlformats.org/officeDocument/2006/customXml" ds:itemID="{D243C6D4-1DEB-451B-B915-30432936C509}"/>
</file>

<file path=docProps/app.xml><?xml version="1.0" encoding="utf-8"?>
<Properties xmlns="http://schemas.openxmlformats.org/officeDocument/2006/extended-properties" xmlns:vt="http://schemas.openxmlformats.org/officeDocument/2006/docPropsVTypes">
  <Template>Dokumentation-Vorlage.dotx</Template>
  <TotalTime>0</TotalTime>
  <Pages>7</Pages>
  <Words>309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Teil 2 - Projektname</dc:title>
  <dc:subject/>
  <dc:creator>Hodler Martin</dc:creator>
  <cp:keywords/>
  <dc:description/>
  <cp:lastModifiedBy>Waber Dimitri</cp:lastModifiedBy>
  <cp:revision>2</cp:revision>
  <dcterms:created xsi:type="dcterms:W3CDTF">2019-02-28T08:20:00Z</dcterms:created>
  <dcterms:modified xsi:type="dcterms:W3CDTF">2020-02-18T10:06:00Z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