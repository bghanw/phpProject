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-3053124</wp:posOffset>
                </wp:positionH>
                <wp:positionV relativeFrom="paragraph">
                  <wp:posOffset>-720090</wp:posOffset>
                </wp:positionV>
                <wp:extent cx="15750854" cy="8466083"/>
                <wp:effectExtent l="0" t="0" r="381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50854" cy="8466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8161DA" w:rsidP="008D44C8">
                                <w:pPr>
                                  <w:pStyle w:val="TitelTitelseite"/>
                                </w:pPr>
                                <w:r w:rsidRPr="008161DA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4A2286" w:rsidRDefault="008161DA" w:rsidP="008D44C8">
                                <w:pPr>
                                  <w:pStyle w:val="UntertitelTitelseite"/>
                                </w:pPr>
                                <w:r>
                                  <w:t>Dokumentation Teil 1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8161DA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Version 1.0.0, 1. Dezember 2015 | Vorname Nachname des Autors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8161DA" w:rsidP="008D44C8">
                          <w:pPr>
                            <w:pStyle w:val="TitelTitelseite"/>
                          </w:pPr>
                          <w:r w:rsidRPr="008161DA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4A2286" w:rsidRDefault="008161DA" w:rsidP="008D44C8">
                          <w:pPr>
                            <w:pStyle w:val="UntertitelTitelseite"/>
                          </w:pPr>
                          <w:r>
                            <w:t>Dokumentation Teil 1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8161DA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Version 1.0.0, 1. Dezember 2015 | Vorname Nachname des Autors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73D1FA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32653">
            <w:rPr>
              <w:noProof/>
              <w:lang w:eastAsia="de-CH"/>
            </w:rPr>
            <w:t>§</w:t>
          </w:r>
          <w:r w:rsidRPr="008B146E">
            <w:rPr>
              <w:lang w:val="de-DE"/>
            </w:rPr>
            <w:br w:type="page"/>
          </w:r>
        </w:p>
      </w:sdtContent>
    </w:sdt>
    <w:p w:rsidR="008161DA" w:rsidRPr="008161DA" w:rsidRDefault="008161DA" w:rsidP="008161DA">
      <w:pPr>
        <w:pStyle w:val="berschrift1"/>
        <w:rPr>
          <w:lang w:val="de-DE"/>
        </w:rPr>
      </w:pPr>
      <w:bookmarkStart w:id="1" w:name="_Toc2237659"/>
      <w:bookmarkEnd w:id="0"/>
      <w:r>
        <w:rPr>
          <w:rFonts w:eastAsiaTheme="minorHAnsi"/>
          <w:lang w:val="de-DE"/>
        </w:rPr>
        <w:lastRenderedPageBreak/>
        <w:t>Abstract</w:t>
      </w:r>
      <w:bookmarkEnd w:id="1"/>
    </w:p>
    <w:p w:rsidR="008161DA" w:rsidRPr="00D416B2" w:rsidRDefault="008161DA" w:rsidP="008161DA">
      <w:r w:rsidRPr="00D416B2">
        <w:rPr>
          <w:highlight w:val="yellow"/>
        </w:rPr>
        <w:t>Eine Beschreibung, welche einen Überblick über das ganze Projekt gibt.</w:t>
      </w:r>
    </w:p>
    <w:p w:rsidR="008161DA" w:rsidRDefault="008161DA" w:rsidP="008161DA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3265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7659" w:history="1">
            <w:r w:rsidR="00C32653" w:rsidRPr="00755C57">
              <w:rPr>
                <w:rStyle w:val="Hyperlink"/>
                <w:lang w:val="de-DE"/>
              </w:rPr>
              <w:t>1</w:t>
            </w:r>
            <w:r w:rsidR="00C3265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C32653" w:rsidRPr="00755C57">
              <w:rPr>
                <w:rStyle w:val="Hyperlink"/>
                <w:lang w:val="de-DE"/>
              </w:rPr>
              <w:t>Abstract</w:t>
            </w:r>
            <w:r w:rsidR="00C32653">
              <w:rPr>
                <w:webHidden/>
              </w:rPr>
              <w:tab/>
            </w:r>
            <w:r w:rsidR="00C32653">
              <w:rPr>
                <w:webHidden/>
              </w:rPr>
              <w:fldChar w:fldCharType="begin"/>
            </w:r>
            <w:r w:rsidR="00C32653">
              <w:rPr>
                <w:webHidden/>
              </w:rPr>
              <w:instrText xml:space="preserve"> PAGEREF _Toc2237659 \h </w:instrText>
            </w:r>
            <w:r w:rsidR="00C32653">
              <w:rPr>
                <w:webHidden/>
              </w:rPr>
            </w:r>
            <w:r w:rsidR="00C32653">
              <w:rPr>
                <w:webHidden/>
              </w:rPr>
              <w:fldChar w:fldCharType="separate"/>
            </w:r>
            <w:r w:rsidR="00C32653">
              <w:rPr>
                <w:webHidden/>
              </w:rPr>
              <w:t>1</w:t>
            </w:r>
            <w:r w:rsidR="00C32653"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2237660" w:history="1">
            <w:r w:rsidRPr="00755C57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755C57">
              <w:rPr>
                <w:rStyle w:val="Hyperlink"/>
              </w:rPr>
              <w:t>Anforderungsanalyse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2237661" w:history="1">
            <w:r w:rsidRPr="00755C57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755C57">
              <w:rPr>
                <w:rStyle w:val="Hyperlink"/>
              </w:rPr>
              <w:t>Zielgruppe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2237662" w:history="1">
            <w:r w:rsidRPr="00755C57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755C57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2237663" w:history="1">
            <w:r w:rsidRPr="00755C57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755C57">
              <w:rPr>
                <w:rStyle w:val="Hyperlink"/>
              </w:rPr>
              <w:t>Lieferumfang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2237664" w:history="1">
            <w:r w:rsidRPr="00755C57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55C57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653" w:rsidRDefault="00C32653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2237665" w:history="1">
            <w:r w:rsidRPr="00755C57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55C57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653" w:rsidRDefault="00C3265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2237666" w:history="1">
            <w:r w:rsidRPr="00755C57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755C57">
              <w:rPr>
                <w:rStyle w:val="Hyperlink"/>
              </w:rPr>
              <w:t>GUI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2237667" w:history="1">
            <w:r w:rsidRPr="00755C57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755C57">
              <w:rPr>
                <w:rStyle w:val="Hyperlink"/>
              </w:rPr>
              <w:t>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2237668" w:history="1">
            <w:r w:rsidRPr="00755C57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755C57">
              <w:rPr>
                <w:rStyle w:val="Hyperlink"/>
              </w:rPr>
              <w:t>Farbkonzept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2237669" w:history="1">
            <w:r w:rsidRPr="00755C57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755C57">
              <w:rPr>
                <w:rStyle w:val="Hyperlink"/>
              </w:rPr>
              <w:t>Datenhaltung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32653" w:rsidRDefault="00C3265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2237670" w:history="1">
            <w:r w:rsidRPr="00755C57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755C57">
              <w:rPr>
                <w:rStyle w:val="Hyperlink"/>
              </w:rPr>
              <w:t>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_Toc2237670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:rsidR="00532CFE" w:rsidRDefault="00C32653" w:rsidP="00532CFE"/>
      </w:sdtContent>
    </w:sdt>
    <w:p w:rsidR="008161DA" w:rsidRDefault="008161DA">
      <w:pPr>
        <w:spacing w:after="160" w:line="259" w:lineRule="auto"/>
      </w:pPr>
      <w:r>
        <w:br w:type="page"/>
      </w:r>
    </w:p>
    <w:p w:rsidR="008161DA" w:rsidRDefault="008161DA" w:rsidP="008161DA">
      <w:pPr>
        <w:pStyle w:val="berschrift1"/>
      </w:pPr>
      <w:bookmarkStart w:id="2" w:name="_Toc2237660"/>
      <w:r>
        <w:lastRenderedPageBreak/>
        <w:t>Anforderungsanalyse</w:t>
      </w:r>
      <w:bookmarkEnd w:id="2"/>
    </w:p>
    <w:p w:rsidR="008161DA" w:rsidRDefault="008161DA" w:rsidP="008161DA">
      <w:pPr>
        <w:pStyle w:val="berschrift2"/>
      </w:pPr>
      <w:bookmarkStart w:id="3" w:name="_Toc2237661"/>
      <w:r>
        <w:t>Zielgruppe</w:t>
      </w:r>
      <w:bookmarkEnd w:id="3"/>
    </w:p>
    <w:p w:rsidR="008161DA" w:rsidRPr="00791A33" w:rsidRDefault="008161DA" w:rsidP="008161DA">
      <w:pPr>
        <w:rPr>
          <w:highlight w:val="yellow"/>
        </w:rPr>
      </w:pPr>
      <w:r w:rsidRPr="00791A33">
        <w:rPr>
          <w:highlight w:val="yellow"/>
        </w:rPr>
        <w:t>Zielgruppenanalyse</w:t>
      </w:r>
    </w:p>
    <w:p w:rsidR="008161DA" w:rsidRPr="00791A33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791A33">
        <w:rPr>
          <w:highlight w:val="yellow"/>
        </w:rPr>
        <w:t>A</w:t>
      </w:r>
      <w:r>
        <w:rPr>
          <w:highlight w:val="yellow"/>
        </w:rPr>
        <w:t>ltersgruppe</w:t>
      </w:r>
    </w:p>
    <w:p w:rsidR="008161DA" w:rsidRPr="00791A33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Sprachgruppe</w:t>
      </w:r>
    </w:p>
    <w:p w:rsidR="008161DA" w:rsidRPr="00791A33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Region</w:t>
      </w:r>
    </w:p>
    <w:p w:rsidR="008161DA" w:rsidRPr="00791A33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791A33">
        <w:rPr>
          <w:highlight w:val="yellow"/>
        </w:rPr>
        <w:t>Komp</w:t>
      </w:r>
      <w:r>
        <w:rPr>
          <w:highlight w:val="yellow"/>
        </w:rPr>
        <w:t>etenzen im Umgang mit Webseiten</w:t>
      </w:r>
    </w:p>
    <w:p w:rsidR="008161DA" w:rsidRPr="00791A33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791A33">
        <w:rPr>
          <w:highlight w:val="yellow"/>
        </w:rPr>
        <w:t>Technische Ausrüstung</w:t>
      </w:r>
    </w:p>
    <w:p w:rsidR="008161DA" w:rsidRPr="00791A33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791A33">
        <w:rPr>
          <w:highlight w:val="yellow"/>
        </w:rPr>
        <w:t>Etc.</w:t>
      </w:r>
    </w:p>
    <w:p w:rsidR="008161DA" w:rsidRDefault="008161DA" w:rsidP="008161DA"/>
    <w:p w:rsidR="008161DA" w:rsidRDefault="008161DA" w:rsidP="008161DA">
      <w:pPr>
        <w:pStyle w:val="berschrift2"/>
      </w:pPr>
      <w:bookmarkStart w:id="4" w:name="_Toc2237662"/>
      <w:r>
        <w:t>User Stories</w:t>
      </w:r>
      <w:bookmarkEnd w:id="4"/>
    </w:p>
    <w:p w:rsidR="008161DA" w:rsidRDefault="008161DA" w:rsidP="008161DA">
      <w:pPr>
        <w:rPr>
          <w:rStyle w:val="Hyperlink"/>
        </w:rPr>
      </w:pPr>
      <w:r>
        <w:rPr>
          <w:highlight w:val="yellow"/>
        </w:rPr>
        <w:t>Am</w:t>
      </w:r>
      <w:r w:rsidRPr="0092042F">
        <w:rPr>
          <w:highlight w:val="yellow"/>
        </w:rPr>
        <w:t xml:space="preserve"> Beginn von jedem Softwareprojekt steht die Anforderungsanalyse (</w:t>
      </w:r>
      <w:proofErr w:type="spellStart"/>
      <w:r w:rsidRPr="0092042F">
        <w:rPr>
          <w:highlight w:val="yellow"/>
        </w:rPr>
        <w:t>Requirements</w:t>
      </w:r>
      <w:proofErr w:type="spellEnd"/>
      <w:r w:rsidRPr="0092042F">
        <w:rPr>
          <w:highlight w:val="yellow"/>
        </w:rPr>
        <w:t xml:space="preserve"> Engineering). Hier werden die Anforderungen an das zukünftige Produkt formuliert. In der Praxis existieren hierzu unteranderem vor allem zwei Methoden </w:t>
      </w:r>
      <w:proofErr w:type="spellStart"/>
      <w:r w:rsidRPr="0092042F">
        <w:rPr>
          <w:highlight w:val="yellow"/>
        </w:rPr>
        <w:t>Use</w:t>
      </w:r>
      <w:proofErr w:type="spellEnd"/>
      <w:r w:rsidRPr="0092042F">
        <w:rPr>
          <w:highlight w:val="yellow"/>
        </w:rPr>
        <w:t xml:space="preserve">-Cases und User-Stories. </w:t>
      </w:r>
      <w:r>
        <w:rPr>
          <w:highlight w:val="yellow"/>
        </w:rPr>
        <w:br/>
        <w:t xml:space="preserve">Bitte lesen: </w:t>
      </w:r>
      <w:r>
        <w:br/>
      </w:r>
      <w:hyperlink r:id="rId11" w:history="1">
        <w:r w:rsidRPr="0010298F">
          <w:rPr>
            <w:rStyle w:val="Hyperlink"/>
          </w:rPr>
          <w:t>http://blog.hood-group.com/blog/2013/05/15/use-cases-und-user-stories-verbundete-oder-feinde/</w:t>
        </w:r>
      </w:hyperlink>
      <w:r>
        <w:br/>
      </w:r>
      <w:r w:rsidRPr="0010298F">
        <w:br/>
      </w:r>
      <w:r>
        <w:rPr>
          <w:highlight w:val="yellow"/>
        </w:rPr>
        <w:t xml:space="preserve">Was ist eine User Story? / Wie schreibe ich diese? </w:t>
      </w:r>
      <w:r w:rsidRPr="0092042F">
        <w:rPr>
          <w:highlight w:val="yellow"/>
        </w:rPr>
        <w:t>Bi</w:t>
      </w:r>
      <w:r>
        <w:rPr>
          <w:highlight w:val="yellow"/>
        </w:rPr>
        <w:t xml:space="preserve">tte lesen: </w:t>
      </w:r>
      <w:r>
        <w:br/>
      </w:r>
      <w:hyperlink r:id="rId12" w:history="1">
        <w:r w:rsidRPr="00200D3E">
          <w:rPr>
            <w:rStyle w:val="Hyperlink"/>
          </w:rPr>
          <w:t>https://de.wikipedia.org/wiki/User-Story</w:t>
        </w:r>
      </w:hyperlink>
    </w:p>
    <w:p w:rsidR="008161DA" w:rsidRPr="008161DA" w:rsidRDefault="008161DA" w:rsidP="008161D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8161DA" w:rsidRPr="008161DA" w:rsidTr="0081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  <w:highlight w:val="yellow"/>
              </w:rPr>
              <w:t>Funktionale-US-??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Beschreibung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 xml:space="preserve">User Story 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eastAsia="Calibri" w:cs="Times New Roman"/>
                <w:noProof/>
                <w:highlight w:val="yellow"/>
              </w:rPr>
              <w:t>Als Benutzer möchte ich mich auf meiner Webseite einloggen können</w:t>
            </w:r>
          </w:p>
        </w:tc>
      </w:tr>
      <w:tr w:rsidR="008161DA" w:rsidRPr="008161DA" w:rsidTr="00816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Art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ascii="Titillium Lt" w:eastAsia="Calibri" w:hAnsi="Titillium Lt" w:cs="Times New Roman"/>
                <w:highlight w:val="yellow"/>
              </w:rPr>
              <w:t>Muss- oder Kann-Ziel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Aufwand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ascii="Titillium Lt" w:eastAsia="Calibri" w:hAnsi="Titillium Lt" w:cs="Times New Roman"/>
                <w:highlight w:val="yellow"/>
              </w:rPr>
              <w:t>Mit wie viel Stunden Arbeit ist zu rechnen? (in 2-Stunden Schritten rechnen)</w:t>
            </w:r>
          </w:p>
        </w:tc>
      </w:tr>
      <w:tr w:rsidR="008161DA" w:rsidRPr="008161DA" w:rsidTr="00816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  <w:highlight w:val="yellow"/>
              </w:rPr>
              <w:t xml:space="preserve">(Optional) </w:t>
            </w:r>
            <w:r w:rsidRPr="008161DA">
              <w:rPr>
                <w:rFonts w:ascii="Titillium Lt" w:eastAsia="Calibri" w:hAnsi="Titillium Lt" w:cs="Times New Roman"/>
                <w:b w:val="0"/>
                <w:highlight w:val="yellow"/>
              </w:rPr>
              <w:br/>
              <w:t>Meilenstein</w:t>
            </w:r>
            <w:r w:rsidRPr="008161DA">
              <w:rPr>
                <w:rFonts w:ascii="Titillium Lt" w:eastAsia="Calibri" w:hAnsi="Titillium Lt" w:cs="Times New Roman"/>
                <w:b w:val="0"/>
              </w:rPr>
              <w:t xml:space="preserve"> 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ascii="Titillium Lt" w:eastAsia="Calibri" w:hAnsi="Titillium Lt" w:cs="Times New Roman"/>
                <w:highlight w:val="yellow"/>
              </w:rPr>
              <w:t xml:space="preserve">Wird nach diesem Schritt ein Meilenstein erreicht? </w:t>
            </w:r>
            <w:r w:rsidRPr="008161DA">
              <w:rPr>
                <w:rFonts w:ascii="Titillium Lt" w:eastAsia="Calibri" w:hAnsi="Titillium Lt" w:cs="Times New Roman"/>
                <w:highlight w:val="yellow"/>
              </w:rPr>
              <w:br/>
              <w:t xml:space="preserve">JA 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ascii="Titillium Lt" w:eastAsia="Calibri" w:hAnsi="Titillium Lt" w:cs="Times New Roman"/>
                <w:b w:val="0"/>
                <w:highlight w:val="yellow"/>
              </w:rPr>
              <w:t>(Optional)</w:t>
            </w:r>
            <w:r w:rsidRPr="008161DA">
              <w:rPr>
                <w:rFonts w:ascii="Titillium Lt" w:eastAsia="Calibri" w:hAnsi="Titillium Lt" w:cs="Times New Roman"/>
                <w:b w:val="0"/>
                <w:highlight w:val="yellow"/>
              </w:rPr>
              <w:br/>
              <w:t>Abhängigkeiten: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ascii="Titillium Lt" w:eastAsia="Calibri" w:hAnsi="Titillium Lt" w:cs="Times New Roman"/>
                <w:highlight w:val="yellow"/>
              </w:rPr>
              <w:t xml:space="preserve">Von welchen Arbeitspaketen ist dieses Arbeitspaket abhängig? Das zu wissen/planen ist wichtig, weil das Paket nicht gestartet werden kann, wenn etwas fehlt. Beispiel: Hängt ab von F-US-03 </w:t>
            </w:r>
          </w:p>
        </w:tc>
      </w:tr>
      <w:tr w:rsidR="008161DA" w:rsidRPr="008161DA" w:rsidTr="00816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ascii="Titillium Lt" w:eastAsia="Calibri" w:hAnsi="Titillium Lt" w:cs="Times New Roman"/>
                <w:b w:val="0"/>
                <w:highlight w:val="yellow"/>
              </w:rPr>
              <w:t>(Optional)</w:t>
            </w:r>
            <w:r w:rsidRPr="008161DA">
              <w:rPr>
                <w:rFonts w:ascii="Titillium Lt" w:eastAsia="Calibri" w:hAnsi="Titillium Lt" w:cs="Times New Roman"/>
                <w:b w:val="0"/>
                <w:highlight w:val="yellow"/>
              </w:rPr>
              <w:br/>
              <w:t>Benötigte Mittel: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tillium Lt" w:eastAsia="Calibri" w:hAnsi="Titillium Lt" w:cs="Times New Roman"/>
                <w:highlight w:val="yellow"/>
              </w:rPr>
            </w:pPr>
            <w:r w:rsidRPr="008161DA">
              <w:rPr>
                <w:rFonts w:ascii="Titillium Lt" w:eastAsia="Calibri" w:hAnsi="Titillium Lt" w:cs="Times New Roman"/>
                <w:highlight w:val="yellow"/>
              </w:rPr>
              <w:t>Falls spezielle Hard- oder Software zum Einsatz kommt, die normalerweise nicht da ist, ist das hier aufzuschreiben.</w:t>
            </w:r>
          </w:p>
        </w:tc>
      </w:tr>
    </w:tbl>
    <w:p w:rsidR="008161DA" w:rsidRPr="008161DA" w:rsidRDefault="008161DA" w:rsidP="008161DA">
      <w:pPr>
        <w:spacing w:after="360" w:line="276" w:lineRule="auto"/>
        <w:rPr>
          <w:rFonts w:eastAsia="Calibri" w:cs="Times New Roman"/>
          <w:color w:val="009EE1"/>
        </w:rPr>
      </w:pP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8161DA" w:rsidRPr="008161DA" w:rsidTr="0081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Funktionale-US-01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Beschreibung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 xml:space="preserve">User Story 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eastAsia="Calibri" w:cs="Times New Roman"/>
                <w:noProof/>
              </w:rPr>
              <w:t>Als Benutzer möchte ich in einer Übersicht aller Bentzer sehen</w:t>
            </w:r>
          </w:p>
        </w:tc>
      </w:tr>
      <w:tr w:rsidR="008161DA" w:rsidRPr="008161DA" w:rsidTr="00816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Art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</w:rPr>
              <w:t>Muss-Ziel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lastRenderedPageBreak/>
              <w:t>Aufwand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</w:rPr>
              <w:t>0</w:t>
            </w:r>
          </w:p>
        </w:tc>
      </w:tr>
    </w:tbl>
    <w:p w:rsidR="008161DA" w:rsidRPr="008161DA" w:rsidRDefault="008161DA" w:rsidP="008161DA">
      <w:pPr>
        <w:spacing w:after="360" w:line="276" w:lineRule="auto"/>
        <w:rPr>
          <w:rFonts w:eastAsia="Calibri" w:cs="Times New Roman"/>
          <w:color w:val="009EE1"/>
        </w:rPr>
      </w:pP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8161DA" w:rsidRPr="008161DA" w:rsidTr="0081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Funktionale-US-02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Beschreibung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 xml:space="preserve">User Story 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eastAsia="Calibri" w:cs="Times New Roman"/>
                <w:noProof/>
              </w:rPr>
              <w:t>Als Benutzer möchte ich einzelne Benutzer löschen können</w:t>
            </w:r>
          </w:p>
        </w:tc>
      </w:tr>
      <w:tr w:rsidR="008161DA" w:rsidRPr="008161DA" w:rsidTr="00816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Art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</w:rPr>
              <w:t>Muss-Ziel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Aufwand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</w:rPr>
              <w:t>0</w:t>
            </w:r>
          </w:p>
        </w:tc>
      </w:tr>
    </w:tbl>
    <w:p w:rsidR="008161DA" w:rsidRPr="008161DA" w:rsidRDefault="008161DA" w:rsidP="008161DA">
      <w:pPr>
        <w:spacing w:after="360" w:line="276" w:lineRule="auto"/>
        <w:rPr>
          <w:rFonts w:eastAsia="Calibri" w:cs="Times New Roman"/>
          <w:color w:val="009EE1"/>
        </w:rPr>
      </w:pP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8161DA" w:rsidRPr="008161DA" w:rsidTr="0081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Funktionale-US-03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Beschreibung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 xml:space="preserve">User Story 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eastAsia="Calibri" w:cs="Times New Roman"/>
                <w:noProof/>
              </w:rPr>
              <w:t>Als Benutzer möchte ich einzelne Benutzer erstellen können</w:t>
            </w:r>
          </w:p>
        </w:tc>
      </w:tr>
      <w:tr w:rsidR="008161DA" w:rsidRPr="008161DA" w:rsidTr="00816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Art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</w:rPr>
              <w:t>Muss-Ziel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Aufwand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</w:rPr>
              <w:t>0</w:t>
            </w:r>
          </w:p>
        </w:tc>
      </w:tr>
    </w:tbl>
    <w:p w:rsidR="008161DA" w:rsidRPr="008161DA" w:rsidRDefault="008161DA" w:rsidP="008161DA">
      <w:pPr>
        <w:spacing w:after="360" w:line="276" w:lineRule="auto"/>
        <w:rPr>
          <w:rFonts w:eastAsia="Calibri" w:cs="Times New Roman"/>
        </w:rPr>
      </w:pP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8161DA" w:rsidRPr="008161DA" w:rsidTr="0081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Nichtfunktionale-US-05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 Bd" w:eastAsia="Calibri" w:hAnsi="Titillium Bd" w:cs="Times New Roman"/>
              </w:rPr>
            </w:pPr>
            <w:r w:rsidRPr="008161DA">
              <w:rPr>
                <w:rFonts w:ascii="Titillium Bd" w:eastAsia="Calibri" w:hAnsi="Titillium Bd" w:cs="Times New Roman"/>
              </w:rPr>
              <w:t>Beschreibung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 xml:space="preserve">User Story 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eastAsia="Calibri" w:cs="Times New Roman"/>
              </w:rPr>
              <w:t>Als Projektleiter möchte ich, dass eine Projektplanung erstellt wird</w:t>
            </w:r>
          </w:p>
        </w:tc>
      </w:tr>
      <w:tr w:rsidR="008161DA" w:rsidRPr="008161DA" w:rsidTr="00816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Art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</w:rPr>
              <w:t>Muss-Ziel</w:t>
            </w:r>
          </w:p>
        </w:tc>
      </w:tr>
      <w:tr w:rsidR="008161DA" w:rsidRPr="008161DA" w:rsidTr="0081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:rsidR="008161DA" w:rsidRPr="008161DA" w:rsidRDefault="008161DA" w:rsidP="008161D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b w:val="0"/>
              </w:rPr>
              <w:t>Aufwand</w:t>
            </w:r>
          </w:p>
        </w:tc>
        <w:tc>
          <w:tcPr>
            <w:tcW w:w="6622" w:type="dxa"/>
          </w:tcPr>
          <w:p w:rsidR="008161DA" w:rsidRPr="008161DA" w:rsidRDefault="008161DA" w:rsidP="008161DA">
            <w:pPr>
              <w:spacing w:after="3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 Lt" w:eastAsia="Calibri" w:hAnsi="Titillium Lt" w:cs="Times New Roman"/>
              </w:rPr>
            </w:pPr>
            <w:r w:rsidRPr="008161DA">
              <w:rPr>
                <w:rFonts w:ascii="Titillium Lt" w:eastAsia="Calibri" w:hAnsi="Titillium Lt" w:cs="Times New Roman"/>
                <w:highlight w:val="yellow"/>
              </w:rPr>
              <w:t>Mit wie viel Stunden Arbeit ist zu rechnen? (in 2-Stunden Schritten rechnen)</w:t>
            </w:r>
          </w:p>
        </w:tc>
      </w:tr>
    </w:tbl>
    <w:p w:rsidR="008161DA" w:rsidRPr="008161DA" w:rsidRDefault="008161DA" w:rsidP="008161DA">
      <w:pPr>
        <w:spacing w:after="360" w:line="276" w:lineRule="auto"/>
        <w:rPr>
          <w:rFonts w:eastAsia="Calibri" w:cs="Times New Roman"/>
        </w:rPr>
      </w:pPr>
      <w:r w:rsidRPr="008161DA">
        <w:rPr>
          <w:rFonts w:eastAsia="Calibri" w:cs="Times New Roman"/>
        </w:rPr>
        <w:t>…</w:t>
      </w:r>
    </w:p>
    <w:p w:rsidR="008161DA" w:rsidRDefault="008161DA" w:rsidP="008161DA"/>
    <w:p w:rsidR="008161DA" w:rsidRDefault="008161DA" w:rsidP="008161DA">
      <w:pPr>
        <w:pStyle w:val="berschrift2"/>
      </w:pPr>
      <w:bookmarkStart w:id="5" w:name="_Toc2237663"/>
      <w:r>
        <w:t>Lieferumfang</w:t>
      </w:r>
      <w:bookmarkEnd w:id="5"/>
    </w:p>
    <w:p w:rsidR="008161DA" w:rsidRDefault="008161DA" w:rsidP="008161DA">
      <w:r w:rsidRPr="00D416B2">
        <w:t>Am Ende des Projekts müssen</w:t>
      </w:r>
      <w:r>
        <w:t xml:space="preserve"> die</w:t>
      </w:r>
      <w:r w:rsidRPr="00D416B2">
        <w:t xml:space="preserve"> fol</w:t>
      </w:r>
      <w:r>
        <w:t>genden Produkte abgegeben werden.</w:t>
      </w:r>
    </w:p>
    <w:p w:rsidR="008161DA" w:rsidRDefault="008161DA" w:rsidP="008161DA">
      <w:pPr>
        <w:pStyle w:val="berschrift3"/>
      </w:pPr>
      <w:bookmarkStart w:id="6" w:name="_Toc512338811"/>
      <w:bookmarkStart w:id="7" w:name="_Toc2237664"/>
      <w:r>
        <w:t>Applikation</w:t>
      </w:r>
      <w:bookmarkEnd w:id="6"/>
      <w:bookmarkEnd w:id="7"/>
    </w:p>
    <w:p w:rsidR="008161DA" w:rsidRPr="00D416B2" w:rsidRDefault="008161DA" w:rsidP="008161DA">
      <w:r>
        <w:t>Die fertige Applikation muss zum Zeitpunkt der Projektpräsentation zusammen mit dem SQL Script, welches die Datenbank aufsetzt via GIT (oder alternativ als ZIP Datei</w:t>
      </w:r>
      <w:r>
        <w:t>)</w:t>
      </w:r>
      <w:r>
        <w:t xml:space="preserve"> abgegeben werden. Das Projekt muss gemäss der Installationsanleitung im zweiten Teil der Dokumentation installiert werden können. Optional und um Zusatzpunkte zu erhalten kann die fertige Applikation auf dem </w:t>
      </w:r>
      <w:proofErr w:type="spellStart"/>
      <w:r>
        <w:t>Bbc</w:t>
      </w:r>
      <w:proofErr w:type="spellEnd"/>
      <w:r>
        <w:t xml:space="preserve"> Hosting veröffentlicht werden.</w:t>
      </w:r>
    </w:p>
    <w:p w:rsidR="008161DA" w:rsidRDefault="008161DA" w:rsidP="008161DA">
      <w:pPr>
        <w:pStyle w:val="berschrift3"/>
      </w:pPr>
      <w:bookmarkStart w:id="8" w:name="_Toc512338812"/>
      <w:bookmarkStart w:id="9" w:name="_Toc2237665"/>
      <w:r>
        <w:t>Dokumentation</w:t>
      </w:r>
      <w:bookmarkEnd w:id="8"/>
      <w:bookmarkEnd w:id="9"/>
    </w:p>
    <w:p w:rsidR="008161DA" w:rsidRPr="008161DA" w:rsidRDefault="008161DA" w:rsidP="008161DA">
      <w:r>
        <w:t>Die im Verlauf des Projekts entstandenen Dokumentationsteile müssen jeweils zu den kommunizierten Terminen abgegeben werden.</w:t>
      </w:r>
    </w:p>
    <w:p w:rsidR="008161DA" w:rsidRDefault="008161DA">
      <w:pPr>
        <w:spacing w:after="160" w:line="259" w:lineRule="auto"/>
      </w:pPr>
      <w:r>
        <w:br w:type="page"/>
      </w:r>
      <w:bookmarkStart w:id="10" w:name="_GoBack"/>
      <w:bookmarkEnd w:id="10"/>
    </w:p>
    <w:p w:rsidR="008161DA" w:rsidRDefault="008161DA" w:rsidP="008161DA">
      <w:pPr>
        <w:pStyle w:val="berschrift1"/>
      </w:pPr>
      <w:bookmarkStart w:id="11" w:name="_Toc2237666"/>
      <w:r>
        <w:lastRenderedPageBreak/>
        <w:t>GUI Design</w:t>
      </w:r>
      <w:bookmarkEnd w:id="11"/>
    </w:p>
    <w:p w:rsidR="008161DA" w:rsidRDefault="008161DA" w:rsidP="008161DA">
      <w:pPr>
        <w:pStyle w:val="berschrift2"/>
      </w:pPr>
      <w:bookmarkStart w:id="12" w:name="_Toc2237667"/>
      <w:proofErr w:type="spellStart"/>
      <w:r>
        <w:t>Mockups</w:t>
      </w:r>
      <w:bookmarkEnd w:id="12"/>
      <w:proofErr w:type="spellEnd"/>
    </w:p>
    <w:p w:rsidR="008161DA" w:rsidRPr="00313819" w:rsidRDefault="008161DA" w:rsidP="008161DA">
      <w:r>
        <w:rPr>
          <w:highlight w:val="yellow"/>
        </w:rPr>
        <w:t xml:space="preserve">Dieser Abschnitt enthält alle </w:t>
      </w:r>
      <w:proofErr w:type="spellStart"/>
      <w:r w:rsidRPr="00313819">
        <w:rPr>
          <w:highlight w:val="yellow"/>
        </w:rPr>
        <w:t>MockUp</w:t>
      </w:r>
      <w:r>
        <w:rPr>
          <w:highlight w:val="yellow"/>
        </w:rPr>
        <w:t>s</w:t>
      </w:r>
      <w:proofErr w:type="spellEnd"/>
      <w:r>
        <w:rPr>
          <w:highlight w:val="yellow"/>
        </w:rPr>
        <w:t xml:space="preserve"> inklusiv einer Beschreibung.</w:t>
      </w:r>
    </w:p>
    <w:p w:rsidR="008161DA" w:rsidRDefault="008161DA" w:rsidP="008161DA"/>
    <w:p w:rsidR="008161DA" w:rsidRDefault="008161DA" w:rsidP="008161DA">
      <w:pPr>
        <w:pStyle w:val="berschrift2"/>
      </w:pPr>
      <w:bookmarkStart w:id="13" w:name="_Toc2237668"/>
      <w:r>
        <w:t>Farbkonzept</w:t>
      </w:r>
      <w:bookmarkEnd w:id="13"/>
    </w:p>
    <w:p w:rsidR="008161DA" w:rsidRDefault="008161DA" w:rsidP="008161DA">
      <w:r w:rsidRPr="00E25DB6">
        <w:rPr>
          <w:highlight w:val="yellow"/>
        </w:rPr>
        <w:t>Farbkonzept der Seite.</w:t>
      </w:r>
    </w:p>
    <w:p w:rsidR="008161DA" w:rsidRPr="00855025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855025">
        <w:rPr>
          <w:highlight w:val="yellow"/>
        </w:rPr>
        <w:t>Welche Farben werden wofür verwendet?</w:t>
      </w:r>
    </w:p>
    <w:p w:rsidR="008161DA" w:rsidRPr="00855025" w:rsidRDefault="008161DA" w:rsidP="008161DA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 w:rsidRPr="00855025">
        <w:rPr>
          <w:highlight w:val="yellow"/>
        </w:rPr>
        <w:t>GUI</w:t>
      </w:r>
    </w:p>
    <w:p w:rsidR="008161DA" w:rsidRPr="00855025" w:rsidRDefault="008161DA" w:rsidP="008161DA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 w:rsidRPr="00855025">
        <w:rPr>
          <w:highlight w:val="yellow"/>
        </w:rPr>
        <w:t>Schrift</w:t>
      </w:r>
    </w:p>
    <w:p w:rsidR="008161DA" w:rsidRPr="00855025" w:rsidRDefault="008161DA" w:rsidP="008161DA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 w:rsidRPr="00855025">
        <w:rPr>
          <w:highlight w:val="yellow"/>
        </w:rPr>
        <w:t>Welchen Eindruck sollen diese Farben beim Benutzer hinterlassen?</w:t>
      </w:r>
    </w:p>
    <w:p w:rsidR="008161DA" w:rsidRDefault="008161DA" w:rsidP="008161DA"/>
    <w:p w:rsidR="008161DA" w:rsidRDefault="008161DA">
      <w:pPr>
        <w:spacing w:after="160" w:line="259" w:lineRule="auto"/>
      </w:pPr>
      <w:r>
        <w:br w:type="page"/>
      </w:r>
    </w:p>
    <w:p w:rsidR="008161DA" w:rsidRDefault="008161DA" w:rsidP="008161DA">
      <w:pPr>
        <w:pStyle w:val="berschrift1"/>
      </w:pPr>
      <w:bookmarkStart w:id="14" w:name="_Toc2237669"/>
      <w:r>
        <w:lastRenderedPageBreak/>
        <w:t>Datenhaltung</w:t>
      </w:r>
      <w:bookmarkEnd w:id="14"/>
    </w:p>
    <w:p w:rsidR="008161DA" w:rsidRDefault="008161DA" w:rsidP="008161DA">
      <w:pPr>
        <w:pStyle w:val="berschrift2"/>
      </w:pPr>
      <w:bookmarkStart w:id="15" w:name="_Toc2237670"/>
      <w:r>
        <w:t>ERM</w:t>
      </w:r>
      <w:bookmarkEnd w:id="15"/>
    </w:p>
    <w:p w:rsidR="008161DA" w:rsidRDefault="008161DA" w:rsidP="008161DA">
      <w:pPr>
        <w:rPr>
          <w:highlight w:val="yellow"/>
        </w:rPr>
      </w:pPr>
      <w:r w:rsidRPr="00CB26EE">
        <w:rPr>
          <w:highlight w:val="yellow"/>
        </w:rPr>
        <w:t>Vollständiges ERM des Webprojekts.</w:t>
      </w:r>
    </w:p>
    <w:p w:rsidR="008161DA" w:rsidRDefault="008161DA" w:rsidP="008161DA"/>
    <w:p w:rsidR="001F3872" w:rsidRDefault="001F3872" w:rsidP="001F3872">
      <w:pPr>
        <w:tabs>
          <w:tab w:val="left" w:pos="2667"/>
        </w:tabs>
      </w:pPr>
    </w:p>
    <w:p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3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DA" w:rsidRDefault="008161DA" w:rsidP="004D3714">
      <w:r>
        <w:separator/>
      </w:r>
    </w:p>
  </w:endnote>
  <w:endnote w:type="continuationSeparator" w:id="0">
    <w:p w:rsidR="008161DA" w:rsidRDefault="008161DA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Bd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C26C529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  <w:highlight w:val="yellow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32653" w:rsidRPr="00C32653">
              <w:rPr>
                <w:color w:val="565656"/>
                <w:sz w:val="16"/>
                <w:szCs w:val="16"/>
                <w:highlight w:val="yellow"/>
              </w:rPr>
              <w:t>Dokumentation Teil 1 -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C32653">
              <w:rPr>
                <w:noProof/>
                <w:color w:val="565656"/>
                <w:sz w:val="16"/>
                <w:szCs w:val="16"/>
              </w:rPr>
              <w:t>6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DA" w:rsidRDefault="008161DA" w:rsidP="004D3714">
      <w:r>
        <w:separator/>
      </w:r>
    </w:p>
  </w:footnote>
  <w:footnote w:type="continuationSeparator" w:id="0">
    <w:p w:rsidR="008161DA" w:rsidRDefault="008161DA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716B13"/>
    <w:multiLevelType w:val="multilevel"/>
    <w:tmpl w:val="3EEEB7DC"/>
    <w:numStyleLink w:val="Bbc"/>
  </w:abstractNum>
  <w:abstractNum w:abstractNumId="15" w15:restartNumberingAfterBreak="0">
    <w:nsid w:val="0DE368C9"/>
    <w:multiLevelType w:val="multilevel"/>
    <w:tmpl w:val="3EEEB7DC"/>
    <w:numStyleLink w:val="Bbc"/>
  </w:abstractNum>
  <w:abstractNum w:abstractNumId="16" w15:restartNumberingAfterBreak="0">
    <w:nsid w:val="11534B12"/>
    <w:multiLevelType w:val="multilevel"/>
    <w:tmpl w:val="3EEEB7DC"/>
    <w:numStyleLink w:val="Bbc"/>
  </w:abstractNum>
  <w:abstractNum w:abstractNumId="17" w15:restartNumberingAfterBreak="0">
    <w:nsid w:val="13597CF4"/>
    <w:multiLevelType w:val="multilevel"/>
    <w:tmpl w:val="3EEEB7DC"/>
    <w:numStyleLink w:val="Bbc"/>
  </w:abstractNum>
  <w:abstractNum w:abstractNumId="18" w15:restartNumberingAfterBreak="0">
    <w:nsid w:val="16D81385"/>
    <w:multiLevelType w:val="multilevel"/>
    <w:tmpl w:val="3EEEB7DC"/>
    <w:numStyleLink w:val="Bbc"/>
  </w:abstractNum>
  <w:abstractNum w:abstractNumId="19" w15:restartNumberingAfterBreak="0">
    <w:nsid w:val="1D410E33"/>
    <w:multiLevelType w:val="multilevel"/>
    <w:tmpl w:val="3EEEB7DC"/>
    <w:numStyleLink w:val="Bbc"/>
  </w:abstractNum>
  <w:abstractNum w:abstractNumId="20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AD62EE"/>
    <w:multiLevelType w:val="multilevel"/>
    <w:tmpl w:val="3EEEB7DC"/>
    <w:numStyleLink w:val="Bbc"/>
  </w:abstractNum>
  <w:abstractNum w:abstractNumId="23" w15:restartNumberingAfterBreak="0">
    <w:nsid w:val="2CBA20C5"/>
    <w:multiLevelType w:val="multilevel"/>
    <w:tmpl w:val="3EEEB7DC"/>
    <w:numStyleLink w:val="Bbc"/>
  </w:abstractNum>
  <w:abstractNum w:abstractNumId="24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801DF"/>
    <w:multiLevelType w:val="multilevel"/>
    <w:tmpl w:val="3EEEB7DC"/>
    <w:numStyleLink w:val="Bbc"/>
  </w:abstractNum>
  <w:abstractNum w:abstractNumId="27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A77E8"/>
    <w:multiLevelType w:val="multilevel"/>
    <w:tmpl w:val="3EEEB7DC"/>
    <w:numStyleLink w:val="Bbc"/>
  </w:abstractNum>
  <w:abstractNum w:abstractNumId="29" w15:restartNumberingAfterBreak="0">
    <w:nsid w:val="3F3D3FF0"/>
    <w:multiLevelType w:val="multilevel"/>
    <w:tmpl w:val="3EEEB7DC"/>
    <w:numStyleLink w:val="Bbc"/>
  </w:abstractNum>
  <w:abstractNum w:abstractNumId="30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79656019"/>
    <w:multiLevelType w:val="multilevel"/>
    <w:tmpl w:val="3EEEB7DC"/>
    <w:numStyleLink w:val="Bbc"/>
  </w:abstractNum>
  <w:num w:numId="1">
    <w:abstractNumId w:val="25"/>
  </w:num>
  <w:num w:numId="2">
    <w:abstractNumId w:val="4"/>
  </w:num>
  <w:num w:numId="3">
    <w:abstractNumId w:val="5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21"/>
  </w:num>
  <w:num w:numId="9">
    <w:abstractNumId w:val="24"/>
  </w:num>
  <w:num w:numId="10">
    <w:abstractNumId w:val="18"/>
  </w:num>
  <w:num w:numId="11">
    <w:abstractNumId w:val="14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2"/>
  </w:num>
  <w:num w:numId="14">
    <w:abstractNumId w:val="27"/>
  </w:num>
  <w:num w:numId="15">
    <w:abstractNumId w:val="16"/>
  </w:num>
  <w:num w:numId="16">
    <w:abstractNumId w:val="11"/>
  </w:num>
  <w:num w:numId="17">
    <w:abstractNumId w:val="29"/>
  </w:num>
  <w:num w:numId="18">
    <w:abstractNumId w:val="36"/>
  </w:num>
  <w:num w:numId="19">
    <w:abstractNumId w:val="31"/>
  </w:num>
  <w:num w:numId="20">
    <w:abstractNumId w:val="15"/>
  </w:num>
  <w:num w:numId="21">
    <w:abstractNumId w:val="28"/>
  </w:num>
  <w:num w:numId="22">
    <w:abstractNumId w:val="35"/>
  </w:num>
  <w:num w:numId="23">
    <w:abstractNumId w:val="13"/>
  </w:num>
  <w:num w:numId="24">
    <w:abstractNumId w:val="34"/>
  </w:num>
  <w:num w:numId="25">
    <w:abstractNumId w:val="10"/>
  </w:num>
  <w:num w:numId="26">
    <w:abstractNumId w:val="17"/>
  </w:num>
  <w:num w:numId="27">
    <w:abstractNumId w:val="26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19"/>
  </w:num>
  <w:num w:numId="35">
    <w:abstractNumId w:val="37"/>
  </w:num>
  <w:num w:numId="36">
    <w:abstractNumId w:val="38"/>
  </w:num>
  <w:num w:numId="37">
    <w:abstractNumId w:val="22"/>
  </w:num>
  <w:num w:numId="38">
    <w:abstractNumId w:val="32"/>
  </w:num>
  <w:num w:numId="3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DA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14FF0"/>
    <w:rsid w:val="008161DA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53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B0C5AB"/>
  <w15:chartTrackingRefBased/>
  <w15:docId w15:val="{B11628F6-1E9E-4569-8CC5-FEE52E0F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8161DA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User-Story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hood-group.com/blog/2013/05/15/use-cases-und-user-stories-verbundete-oder-feind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6E782-1888-4BCC-9100-4E86847507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0C9A8C-6F7C-4504-8676-1B247C03C21B}"/>
</file>

<file path=customXml/itemProps3.xml><?xml version="1.0" encoding="utf-8"?>
<ds:datastoreItem xmlns:ds="http://schemas.openxmlformats.org/officeDocument/2006/customXml" ds:itemID="{51F52BAC-778D-4F04-A06D-49C298846868}"/>
</file>

<file path=customXml/itemProps4.xml><?xml version="1.0" encoding="utf-8"?>
<ds:datastoreItem xmlns:ds="http://schemas.openxmlformats.org/officeDocument/2006/customXml" ds:itemID="{61188202-B6C1-4C0F-83F4-A29E3E390F89}"/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Dokumentation-Vorlage.dotx</Template>
  <TotalTime>0</TotalTime>
  <Pages>7</Pages>
  <Words>560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1 - Projektname</dc:title>
  <dc:subject/>
  <dc:creator>Hodler Martin</dc:creator>
  <cp:keywords/>
  <dc:description/>
  <cp:lastModifiedBy>Hodler Martin</cp:lastModifiedBy>
  <cp:revision>2</cp:revision>
  <dcterms:created xsi:type="dcterms:W3CDTF">2019-02-28T07:56:00Z</dcterms:created>
  <dcterms:modified xsi:type="dcterms:W3CDTF">2019-02-28T08:14:00Z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